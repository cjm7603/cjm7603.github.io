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DD7407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751CE37" w14:textId="31891C3A" w:rsidR="00692703" w:rsidRPr="00CF1A49" w:rsidRDefault="003476A3" w:rsidP="00913946">
            <w:pPr>
              <w:pStyle w:val="Title"/>
            </w:pPr>
            <w:r>
              <w:t xml:space="preserve">Connor </w:t>
            </w:r>
            <w:r>
              <w:rPr>
                <w:rStyle w:val="IntenseEmphasis"/>
              </w:rPr>
              <w:t>McLoon</w:t>
            </w:r>
          </w:p>
          <w:p w14:paraId="292EA75C" w14:textId="2E08967B" w:rsidR="00692703" w:rsidRPr="00CF1A49" w:rsidRDefault="00692703" w:rsidP="00D402B2">
            <w:pPr>
              <w:pStyle w:val="ContactInfo"/>
              <w:contextualSpacing w:val="0"/>
            </w:pPr>
            <w:r w:rsidRPr="00CF1A49">
              <w:t xml:space="preserve"> </w:t>
            </w:r>
            <w:r w:rsidR="003476A3">
              <w:t>cmcloon@ufl.edu</w:t>
            </w:r>
          </w:p>
        </w:tc>
      </w:tr>
      <w:tr w:rsidR="009571D8" w:rsidRPr="00CF1A49" w14:paraId="09095AC0" w14:textId="77777777" w:rsidTr="00692703">
        <w:tc>
          <w:tcPr>
            <w:tcW w:w="9360" w:type="dxa"/>
            <w:tcMar>
              <w:top w:w="432" w:type="dxa"/>
            </w:tcMar>
          </w:tcPr>
          <w:p w14:paraId="45D149CF" w14:textId="6C85941E" w:rsidR="001755A8" w:rsidRPr="00CF1A49" w:rsidRDefault="003476A3" w:rsidP="00913946">
            <w:pPr>
              <w:contextualSpacing w:val="0"/>
            </w:pPr>
            <w:r>
              <w:t xml:space="preserve">I am a </w:t>
            </w:r>
            <w:r w:rsidR="007A2DB3">
              <w:t>C</w:t>
            </w:r>
            <w:r>
              <w:t xml:space="preserve">omputer </w:t>
            </w:r>
            <w:r w:rsidR="007A2DB3">
              <w:t>S</w:t>
            </w:r>
            <w:r>
              <w:t>cience major at UF</w:t>
            </w:r>
            <w:r w:rsidR="007A2DB3">
              <w:t xml:space="preserve"> with a minor in Artificial Intelligence Innovation</w:t>
            </w:r>
            <w:r>
              <w:t>. My goal is to become a g</w:t>
            </w:r>
            <w:r w:rsidR="00363388">
              <w:t>reat</w:t>
            </w:r>
            <w:r>
              <w:t xml:space="preserve"> programmer with a versatile skillset</w:t>
            </w:r>
            <w:r w:rsidR="00FD168D">
              <w:t xml:space="preserve">, allowing me to develop </w:t>
            </w:r>
            <w:r w:rsidR="00FB02E4">
              <w:t xml:space="preserve">secure programs and ensure good quality work. I highly value team </w:t>
            </w:r>
            <w:r w:rsidR="00DF29E2">
              <w:t>collaboration and</w:t>
            </w:r>
            <w:r w:rsidR="00FB02E4">
              <w:t xml:space="preserve"> </w:t>
            </w:r>
            <w:r w:rsidR="0088063F">
              <w:t xml:space="preserve">have worked well in multiple different environments of </w:t>
            </w:r>
            <w:r w:rsidR="00041CCA">
              <w:t>professional software developers</w:t>
            </w:r>
            <w:r w:rsidR="00DF29E2">
              <w:t xml:space="preserve"> and researchers.</w:t>
            </w:r>
            <w:r w:rsidR="00793B7E">
              <w:t xml:space="preserve"> My career has taken me through a variety of different </w:t>
            </w:r>
            <w:r w:rsidR="00D806A0">
              <w:t xml:space="preserve">coding </w:t>
            </w:r>
            <w:r w:rsidR="00E40119">
              <w:t>environments and</w:t>
            </w:r>
            <w:r w:rsidR="00D806A0">
              <w:t xml:space="preserve"> has allowed me to hone skills across various fields of programming.</w:t>
            </w:r>
          </w:p>
        </w:tc>
      </w:tr>
    </w:tbl>
    <w:p w14:paraId="46EB3557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599D038AE544DD59D77CA7EDEC75D30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7C881DE" w14:textId="77777777" w:rsidTr="00D66A52">
        <w:tc>
          <w:tcPr>
            <w:tcW w:w="9355" w:type="dxa"/>
          </w:tcPr>
          <w:p w14:paraId="486A3048" w14:textId="2AEE28A5" w:rsidR="001D0BF1" w:rsidRPr="00CF1A49" w:rsidRDefault="003476A3" w:rsidP="001D0BF1">
            <w:pPr>
              <w:pStyle w:val="Heading3"/>
              <w:contextualSpacing w:val="0"/>
            </w:pPr>
            <w:r>
              <w:t>December 2020</w:t>
            </w:r>
            <w:r w:rsidR="001D0BF1" w:rsidRPr="00CF1A49">
              <w:t xml:space="preserve"> – </w:t>
            </w:r>
            <w:r>
              <w:t>May 2021</w:t>
            </w:r>
          </w:p>
          <w:p w14:paraId="2CCB26A7" w14:textId="3FFE1860" w:rsidR="001D0BF1" w:rsidRPr="00CF1A49" w:rsidRDefault="003476A3" w:rsidP="001D0BF1">
            <w:pPr>
              <w:pStyle w:val="Heading2"/>
              <w:contextualSpacing w:val="0"/>
            </w:pPr>
            <w:r w:rsidRPr="00E40119">
              <w:rPr>
                <w:color w:val="00B0F0"/>
              </w:rPr>
              <w:t>Team Leader</w:t>
            </w:r>
            <w:r w:rsidR="001D0BF1" w:rsidRPr="008A590D">
              <w:rPr>
                <w:color w:val="00B0F0"/>
              </w:rPr>
              <w:t>,</w:t>
            </w:r>
            <w:r w:rsidR="001D0BF1" w:rsidRPr="00CF1A49">
              <w:t xml:space="preserve"> </w:t>
            </w:r>
            <w:r w:rsidRPr="008A590D">
              <w:rPr>
                <w:b w:val="0"/>
                <w:color w:val="747474" w:themeColor="background2" w:themeShade="80"/>
              </w:rPr>
              <w:t>Panera Bread</w:t>
            </w:r>
          </w:p>
          <w:p w14:paraId="0896AF1C" w14:textId="11CCF912" w:rsidR="001E3120" w:rsidRPr="00CF1A49" w:rsidRDefault="003476A3" w:rsidP="001D0BF1">
            <w:pPr>
              <w:contextualSpacing w:val="0"/>
            </w:pPr>
            <w:r>
              <w:t>Lead a group of my coworkers and organized our workstations. Played a pivotal role in maintaining functionality</w:t>
            </w:r>
            <w:r w:rsidR="002A6EDD">
              <w:t xml:space="preserve"> and cleanliness</w:t>
            </w:r>
            <w:r>
              <w:t xml:space="preserve"> of our workspace.</w:t>
            </w:r>
          </w:p>
        </w:tc>
      </w:tr>
      <w:tr w:rsidR="00F61DF9" w:rsidRPr="00CF1A49" w14:paraId="5A91299C" w14:textId="77777777" w:rsidTr="00EB0E89">
        <w:trPr>
          <w:trHeight w:val="1291"/>
        </w:trPr>
        <w:tc>
          <w:tcPr>
            <w:tcW w:w="9355" w:type="dxa"/>
            <w:tcMar>
              <w:top w:w="216" w:type="dxa"/>
            </w:tcMar>
          </w:tcPr>
          <w:p w14:paraId="022ADA13" w14:textId="27B45EBA" w:rsidR="00F61DF9" w:rsidRPr="00CF1A49" w:rsidRDefault="00041CCA" w:rsidP="00F61DF9">
            <w:pPr>
              <w:pStyle w:val="Heading3"/>
              <w:contextualSpacing w:val="0"/>
            </w:pPr>
            <w:r>
              <w:t>Summer AND fall 2021, fall 2022, fall 2023</w:t>
            </w:r>
          </w:p>
          <w:p w14:paraId="40FCB5C3" w14:textId="45B5176E" w:rsidR="00F61DF9" w:rsidRPr="00CF1A49" w:rsidRDefault="003476A3" w:rsidP="00F61DF9">
            <w:pPr>
              <w:pStyle w:val="Heading2"/>
              <w:contextualSpacing w:val="0"/>
            </w:pPr>
            <w:r w:rsidRPr="008A590D">
              <w:rPr>
                <w:color w:val="00B0F0"/>
              </w:rPr>
              <w:t>IT Developer Intern</w:t>
            </w:r>
            <w:r w:rsidR="00F61DF9" w:rsidRPr="008A590D">
              <w:rPr>
                <w:color w:val="00B0F0"/>
              </w:rPr>
              <w:t xml:space="preserve">, </w:t>
            </w:r>
            <w:r>
              <w:rPr>
                <w:rStyle w:val="SubtleReference"/>
              </w:rPr>
              <w:t>USASSure</w:t>
            </w:r>
          </w:p>
          <w:p w14:paraId="67681105" w14:textId="5FA77E97" w:rsidR="007A2DB3" w:rsidRDefault="00EB0E89" w:rsidP="00F61DF9">
            <w:r>
              <w:t>Implemented</w:t>
            </w:r>
            <w:r w:rsidR="003476A3">
              <w:t xml:space="preserve"> the</w:t>
            </w:r>
            <w:r>
              <w:t xml:space="preserve"> Microsoft</w:t>
            </w:r>
            <w:r w:rsidR="003476A3">
              <w:t xml:space="preserve"> </w:t>
            </w:r>
            <w:r w:rsidR="001C3AA1">
              <w:t>Azure authentication</w:t>
            </w:r>
            <w:r w:rsidR="003476A3">
              <w:t xml:space="preserve"> for the company’s internal insurance program</w:t>
            </w:r>
            <w:r w:rsidR="006464A9">
              <w:t xml:space="preserve">. Assisted in </w:t>
            </w:r>
            <w:r w:rsidR="008262FD">
              <w:t xml:space="preserve">launching version 2 of </w:t>
            </w:r>
            <w:r>
              <w:t xml:space="preserve">a </w:t>
            </w:r>
            <w:r w:rsidR="008262FD">
              <w:t xml:space="preserve">flagship </w:t>
            </w:r>
            <w:r>
              <w:t>application</w:t>
            </w:r>
            <w:r w:rsidR="008262FD">
              <w:t>. Develop</w:t>
            </w:r>
            <w:r>
              <w:t>ed</w:t>
            </w:r>
            <w:r w:rsidR="008262FD">
              <w:t xml:space="preserve"> </w:t>
            </w:r>
            <w:r>
              <w:t xml:space="preserve">program that handles multi-million dollar commissions processes. </w:t>
            </w:r>
          </w:p>
          <w:p w14:paraId="1E61D292" w14:textId="289A5195" w:rsidR="007A2DB3" w:rsidRPr="00CF1A49" w:rsidRDefault="007A2DB3" w:rsidP="007A2DB3">
            <w:pPr>
              <w:pStyle w:val="Heading3"/>
              <w:contextualSpacing w:val="0"/>
            </w:pPr>
            <w:r>
              <w:t>Aug 2023 - present</w:t>
            </w:r>
          </w:p>
          <w:p w14:paraId="29D7F824" w14:textId="38A04369" w:rsidR="007A2DB3" w:rsidRPr="00CF1A49" w:rsidRDefault="001857A2" w:rsidP="007A2DB3">
            <w:pPr>
              <w:pStyle w:val="Heading2"/>
              <w:contextualSpacing w:val="0"/>
            </w:pPr>
            <w:r w:rsidRPr="008A590D">
              <w:rPr>
                <w:color w:val="00B0F0"/>
              </w:rPr>
              <w:t>Undergraduate</w:t>
            </w:r>
            <w:r w:rsidR="007A2DB3" w:rsidRPr="008A590D">
              <w:rPr>
                <w:color w:val="00B0F0"/>
              </w:rPr>
              <w:t xml:space="preserve"> </w:t>
            </w:r>
            <w:r w:rsidR="000F3331" w:rsidRPr="008A590D">
              <w:rPr>
                <w:color w:val="00B0F0"/>
              </w:rPr>
              <w:t xml:space="preserve">Student </w:t>
            </w:r>
            <w:r w:rsidR="00D402B2" w:rsidRPr="008A590D">
              <w:rPr>
                <w:color w:val="00B0F0"/>
              </w:rPr>
              <w:t xml:space="preserve">Research </w:t>
            </w:r>
            <w:r w:rsidR="000F3331" w:rsidRPr="008A590D">
              <w:rPr>
                <w:color w:val="00B0F0"/>
              </w:rPr>
              <w:t>assistant</w:t>
            </w:r>
            <w:r w:rsidR="007A2DB3" w:rsidRPr="00CF1A49">
              <w:t xml:space="preserve">, </w:t>
            </w:r>
            <w:r w:rsidR="007A2DB3">
              <w:rPr>
                <w:rStyle w:val="SubtleReference"/>
              </w:rPr>
              <w:t>florida instutute for national security</w:t>
            </w:r>
            <w:r w:rsidR="000F3331">
              <w:rPr>
                <w:rStyle w:val="SubtleReference"/>
              </w:rPr>
              <w:t xml:space="preserve"> – artificial intelligence group</w:t>
            </w:r>
          </w:p>
          <w:p w14:paraId="39D5CFC9" w14:textId="6D8A3ADC" w:rsidR="007A2DB3" w:rsidRDefault="005A6ADC" w:rsidP="007A2DB3">
            <w:r>
              <w:t>Researcher</w:t>
            </w:r>
            <w:r w:rsidR="000F3331">
              <w:t xml:space="preserve"> for the University of Florida</w:t>
            </w:r>
            <w:r w:rsidR="007A2DB3">
              <w:t xml:space="preserve">, </w:t>
            </w:r>
            <w:r w:rsidR="001C3AA1">
              <w:t>focusing</w:t>
            </w:r>
            <w:r w:rsidR="007A2DB3">
              <w:t xml:space="preserve"> on Multi-Agent Reinforcement Learning algorithms. Writing research paper</w:t>
            </w:r>
            <w:r w:rsidR="00D402B2">
              <w:t xml:space="preserve">s </w:t>
            </w:r>
            <w:r w:rsidR="007A2DB3">
              <w:t>on findings</w:t>
            </w:r>
            <w:r w:rsidR="000F3331">
              <w:t xml:space="preserve">, as well as participating in other </w:t>
            </w:r>
            <w:r w:rsidR="007C33AA">
              <w:t xml:space="preserve">team-oriented </w:t>
            </w:r>
            <w:r w:rsidR="009878A0">
              <w:t>projects.</w:t>
            </w:r>
          </w:p>
        </w:tc>
      </w:tr>
    </w:tbl>
    <w:sdt>
      <w:sdtPr>
        <w:alias w:val="Education:"/>
        <w:tag w:val="Education:"/>
        <w:id w:val="-1908763273"/>
        <w:placeholder>
          <w:docPart w:val="F6CF9022A2F74678B6DC8D02E82739CD"/>
        </w:placeholder>
        <w:temporary/>
        <w:showingPlcHdr/>
        <w15:appearance w15:val="hidden"/>
      </w:sdtPr>
      <w:sdtContent>
        <w:p w14:paraId="0DF62C7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183487D" w14:textId="77777777" w:rsidTr="00D66A52">
        <w:tc>
          <w:tcPr>
            <w:tcW w:w="9355" w:type="dxa"/>
          </w:tcPr>
          <w:p w14:paraId="3814FFE4" w14:textId="38A0F138" w:rsidR="001D0BF1" w:rsidRPr="00CF1A49" w:rsidRDefault="003476A3" w:rsidP="001D0BF1">
            <w:pPr>
              <w:pStyle w:val="Heading3"/>
              <w:contextualSpacing w:val="0"/>
            </w:pPr>
            <w:r>
              <w:t>June</w:t>
            </w:r>
            <w:r w:rsidR="001D0BF1" w:rsidRPr="00CF1A49">
              <w:t xml:space="preserve"> </w:t>
            </w:r>
            <w:r>
              <w:t>2021</w:t>
            </w:r>
          </w:p>
          <w:p w14:paraId="18A990D1" w14:textId="63A057D4" w:rsidR="001D0BF1" w:rsidRPr="00CF1A49" w:rsidRDefault="003476A3" w:rsidP="001D0BF1">
            <w:pPr>
              <w:pStyle w:val="Heading2"/>
              <w:contextualSpacing w:val="0"/>
            </w:pPr>
            <w:r w:rsidRPr="008A590D">
              <w:rPr>
                <w:color w:val="00B0F0"/>
              </w:rPr>
              <w:t>IB Diploma</w:t>
            </w:r>
            <w:r w:rsidR="001D0BF1" w:rsidRPr="008A590D">
              <w:rPr>
                <w:color w:val="00B0F0"/>
              </w:rPr>
              <w:t xml:space="preserve">, </w:t>
            </w:r>
            <w:r>
              <w:rPr>
                <w:rStyle w:val="SubtleReference"/>
              </w:rPr>
              <w:t>Stanton college preparatory academy</w:t>
            </w:r>
          </w:p>
          <w:p w14:paraId="3C25643D" w14:textId="384338FD" w:rsidR="007538DC" w:rsidRPr="00CF1A49" w:rsidRDefault="003476A3" w:rsidP="007538DC">
            <w:pPr>
              <w:contextualSpacing w:val="0"/>
            </w:pPr>
            <w:r>
              <w:t xml:space="preserve">Maintained a 4.3+ GPA while taking both AP and IB classes. </w:t>
            </w:r>
            <w:r w:rsidR="00363388">
              <w:t>Held</w:t>
            </w:r>
            <w:r>
              <w:t xml:space="preserve"> an officer role in </w:t>
            </w:r>
            <w:r w:rsidR="008101C8">
              <w:t>programming club for three years, in charge of helping organize events and teaching newer members.</w:t>
            </w:r>
          </w:p>
        </w:tc>
      </w:tr>
      <w:tr w:rsidR="00F61DF9" w:rsidRPr="00CF1A49" w14:paraId="2A76A519" w14:textId="77777777" w:rsidTr="00F61DF9">
        <w:tc>
          <w:tcPr>
            <w:tcW w:w="9355" w:type="dxa"/>
            <w:tcMar>
              <w:top w:w="216" w:type="dxa"/>
            </w:tcMar>
          </w:tcPr>
          <w:p w14:paraId="24808C19" w14:textId="5403AA04" w:rsidR="00F61DF9" w:rsidRPr="00CF1A49" w:rsidRDefault="00D402B2" w:rsidP="00F61DF9">
            <w:pPr>
              <w:pStyle w:val="Heading3"/>
              <w:contextualSpacing w:val="0"/>
            </w:pPr>
            <w:r>
              <w:t>MAY</w:t>
            </w:r>
            <w:r w:rsidR="00F61DF9" w:rsidRPr="00CF1A49">
              <w:t xml:space="preserve"> </w:t>
            </w:r>
            <w:r w:rsidR="008101C8">
              <w:t>2025</w:t>
            </w:r>
          </w:p>
          <w:p w14:paraId="728B66C2" w14:textId="03DB2EF1" w:rsidR="00F61DF9" w:rsidRPr="00CF1A49" w:rsidRDefault="008101C8" w:rsidP="00F61DF9">
            <w:pPr>
              <w:pStyle w:val="Heading2"/>
              <w:contextualSpacing w:val="0"/>
            </w:pPr>
            <w:r w:rsidRPr="008A590D">
              <w:rPr>
                <w:color w:val="00B0F0"/>
              </w:rPr>
              <w:t>BACHELOR’S IN COMPUTER Science</w:t>
            </w:r>
            <w:r w:rsidR="00F61DF9" w:rsidRPr="008A590D">
              <w:rPr>
                <w:color w:val="00B0F0"/>
              </w:rPr>
              <w:t xml:space="preserve">, </w:t>
            </w:r>
            <w:r>
              <w:rPr>
                <w:rStyle w:val="SubtleReference"/>
              </w:rPr>
              <w:t>University of florida</w:t>
            </w:r>
          </w:p>
          <w:p w14:paraId="68F21759" w14:textId="3EF5A8E6" w:rsidR="00F61DF9" w:rsidRDefault="008101C8" w:rsidP="00F61DF9">
            <w:r>
              <w:t xml:space="preserve">Currently </w:t>
            </w:r>
            <w:r w:rsidR="00190B7F">
              <w:t>pursuing</w:t>
            </w:r>
            <w:r>
              <w:t xml:space="preserve"> my bachelor’s in computer science at the University of Florida, with </w:t>
            </w:r>
            <w:r w:rsidR="00190B7F">
              <w:t>a minor</w:t>
            </w:r>
            <w:r w:rsidR="00EB0E89">
              <w:t xml:space="preserve"> </w:t>
            </w:r>
            <w:r>
              <w:t>in Artificial Intelligence</w:t>
            </w:r>
            <w:r w:rsidR="00363388">
              <w:t xml:space="preserve"> with the Innovation Academy</w:t>
            </w:r>
            <w:r>
              <w:t>.</w:t>
            </w:r>
            <w:r w:rsidR="00190B7F">
              <w:t xml:space="preserve"> </w:t>
            </w:r>
            <w:r w:rsidR="005A6ADC">
              <w:t>Ample</w:t>
            </w:r>
            <w:r w:rsidR="00025315">
              <w:t xml:space="preserve"> knowledge base with a wide variety of programming applications.</w:t>
            </w:r>
            <w:r w:rsidR="00291BB7">
              <w:t xml:space="preserve"> I </w:t>
            </w:r>
            <w:r w:rsidR="00793B7E">
              <w:t>have a diverse array of professional experience in coding, only boosted through academics.</w:t>
            </w:r>
          </w:p>
        </w:tc>
      </w:tr>
    </w:tbl>
    <w:sdt>
      <w:sdtPr>
        <w:alias w:val="Skills:"/>
        <w:tag w:val="Skills:"/>
        <w:id w:val="-1392877668"/>
        <w:placeholder>
          <w:docPart w:val="C2DE9DC426DD4E31A38DE93207753B46"/>
        </w:placeholder>
        <w:temporary/>
        <w:showingPlcHdr/>
        <w15:appearance w15:val="hidden"/>
      </w:sdtPr>
      <w:sdtContent>
        <w:p w14:paraId="24A87BE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6"/>
        <w:gridCol w:w="4684"/>
      </w:tblGrid>
      <w:tr w:rsidR="003A0632" w:rsidRPr="006E1507" w14:paraId="081DC001" w14:textId="77777777" w:rsidTr="00D806A0">
        <w:trPr>
          <w:trHeight w:val="68"/>
        </w:trPr>
        <w:tc>
          <w:tcPr>
            <w:tcW w:w="4676" w:type="dxa"/>
          </w:tcPr>
          <w:p w14:paraId="6EA66C96" w14:textId="41B5BC1E" w:rsidR="001E3120" w:rsidRPr="006E1507" w:rsidRDefault="00EB0E89" w:rsidP="006E1507">
            <w:pPr>
              <w:pStyle w:val="ListBullet"/>
              <w:contextualSpacing w:val="0"/>
            </w:pPr>
            <w:r>
              <w:t>Experienced in Git, Azure, and Sprint planning on a team of professional developers.</w:t>
            </w:r>
          </w:p>
          <w:p w14:paraId="4AB913BA" w14:textId="31397DC5" w:rsidR="001F4E6D" w:rsidRDefault="007A2DB3" w:rsidP="006E1507">
            <w:pPr>
              <w:pStyle w:val="ListBullet"/>
              <w:contextualSpacing w:val="0"/>
            </w:pPr>
            <w:r>
              <w:t>Experienced Full Stack Develop</w:t>
            </w:r>
            <w:r w:rsidR="00307753">
              <w:t>er</w:t>
            </w:r>
          </w:p>
          <w:p w14:paraId="1E9F689A" w14:textId="77777777" w:rsidR="00CC2344" w:rsidRDefault="00CC2344" w:rsidP="006E1507">
            <w:pPr>
              <w:pStyle w:val="ListBullet"/>
              <w:contextualSpacing w:val="0"/>
            </w:pPr>
            <w:r>
              <w:t>Strong understanding of data structures and algorithms</w:t>
            </w:r>
          </w:p>
          <w:p w14:paraId="59CDA4CE" w14:textId="77777777" w:rsidR="0048040E" w:rsidRDefault="0048040E" w:rsidP="0048040E">
            <w:pPr>
              <w:pStyle w:val="ListBullet"/>
              <w:contextualSpacing w:val="0"/>
            </w:pPr>
            <w:r>
              <w:t>Accomplished Web Developer</w:t>
            </w:r>
          </w:p>
          <w:p w14:paraId="01A0B99F" w14:textId="7B9EA476" w:rsidR="0048040E" w:rsidRPr="006E1507" w:rsidRDefault="0048040E" w:rsidP="0048040E">
            <w:pPr>
              <w:pStyle w:val="ListBullet"/>
              <w:contextualSpacing w:val="0"/>
            </w:pPr>
            <w:r>
              <w:t>Exceptional inter-</w:t>
            </w:r>
            <w:r w:rsidR="002C7523">
              <w:t>department Communication</w:t>
            </w:r>
          </w:p>
        </w:tc>
        <w:tc>
          <w:tcPr>
            <w:tcW w:w="4684" w:type="dxa"/>
            <w:tcMar>
              <w:left w:w="360" w:type="dxa"/>
            </w:tcMar>
          </w:tcPr>
          <w:p w14:paraId="0DFDB772" w14:textId="2186A9C4" w:rsidR="003A0632" w:rsidRPr="006E1507" w:rsidRDefault="007A2DB3" w:rsidP="006E1507">
            <w:pPr>
              <w:pStyle w:val="ListBullet"/>
              <w:contextualSpacing w:val="0"/>
            </w:pPr>
            <w:r>
              <w:t>Experience in Reinforcement Learning</w:t>
            </w:r>
            <w:r w:rsidR="00E64BB8">
              <w:t xml:space="preserve"> and Python</w:t>
            </w:r>
          </w:p>
          <w:p w14:paraId="5555F42C" w14:textId="77777777" w:rsidR="001E3120" w:rsidRDefault="00EB0E89" w:rsidP="006E1507">
            <w:pPr>
              <w:pStyle w:val="ListBullet"/>
              <w:contextualSpacing w:val="0"/>
            </w:pPr>
            <w:r>
              <w:t xml:space="preserve">Proficient in </w:t>
            </w:r>
            <w:r w:rsidR="00E64BB8">
              <w:t>OOP Languages including C#, C++, and Java</w:t>
            </w:r>
          </w:p>
          <w:p w14:paraId="428FBAFD" w14:textId="38207468" w:rsidR="00307753" w:rsidRDefault="00307753" w:rsidP="006E1507">
            <w:pPr>
              <w:pStyle w:val="ListBullet"/>
              <w:contextualSpacing w:val="0"/>
            </w:pPr>
            <w:r>
              <w:t>Skilled in Linux and Windows Terminals and VMS</w:t>
            </w:r>
          </w:p>
          <w:p w14:paraId="6D1F210B" w14:textId="0D85200B" w:rsidR="0048040E" w:rsidRDefault="0048040E" w:rsidP="006E1507">
            <w:pPr>
              <w:pStyle w:val="ListBullet"/>
              <w:contextualSpacing w:val="0"/>
            </w:pPr>
            <w:r>
              <w:t>Talented Presenter</w:t>
            </w:r>
          </w:p>
          <w:p w14:paraId="36EEF445" w14:textId="21FB4938" w:rsidR="00307753" w:rsidRPr="006E1507" w:rsidRDefault="00307753" w:rsidP="0030775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6378A9A2" w14:textId="10BEBBAD" w:rsidR="00D806A0" w:rsidRPr="00CF1A49" w:rsidRDefault="00D806A0" w:rsidP="00D806A0">
      <w:pPr>
        <w:pStyle w:val="Heading1"/>
      </w:pPr>
      <w:r>
        <w:t>Notable academic achievements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75"/>
        <w:gridCol w:w="4685"/>
      </w:tblGrid>
      <w:tr w:rsidR="00D806A0" w:rsidRPr="006E1507" w14:paraId="7B0BB83F" w14:textId="77777777" w:rsidTr="00EC539C">
        <w:trPr>
          <w:trHeight w:val="68"/>
        </w:trPr>
        <w:tc>
          <w:tcPr>
            <w:tcW w:w="4743" w:type="dxa"/>
          </w:tcPr>
          <w:p w14:paraId="2710AAB5" w14:textId="3518F586" w:rsidR="00D806A0" w:rsidRPr="006E1507" w:rsidRDefault="00D806A0" w:rsidP="00EC539C">
            <w:pPr>
              <w:pStyle w:val="ListBullet"/>
              <w:contextualSpacing w:val="0"/>
            </w:pPr>
            <w:r>
              <w:t>University of Florida Innovation Academy</w:t>
            </w:r>
          </w:p>
          <w:p w14:paraId="4571A916" w14:textId="630926C8" w:rsidR="00002CEB" w:rsidRDefault="00D806A0" w:rsidP="00002CEB">
            <w:pPr>
              <w:pStyle w:val="ListBullet"/>
            </w:pPr>
            <w:r>
              <w:t xml:space="preserve">University of Florida </w:t>
            </w:r>
            <w:r w:rsidR="00002CEB">
              <w:t>University Scholars Program</w:t>
            </w:r>
          </w:p>
          <w:p w14:paraId="2DB219EB" w14:textId="7B5E20E9" w:rsidR="00655A6E" w:rsidRPr="006E1507" w:rsidRDefault="00655A6E" w:rsidP="00002CEB">
            <w:pPr>
              <w:pStyle w:val="ListBullet"/>
            </w:pPr>
            <w:r>
              <w:t>Certifications across several programming languages</w:t>
            </w:r>
          </w:p>
          <w:p w14:paraId="1B9B437D" w14:textId="1831AA19" w:rsidR="00D806A0" w:rsidRPr="006E1507" w:rsidRDefault="00D806A0" w:rsidP="00002CEB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745" w:type="dxa"/>
            <w:tcMar>
              <w:left w:w="360" w:type="dxa"/>
            </w:tcMar>
          </w:tcPr>
          <w:p w14:paraId="2E78D1A7" w14:textId="6075C8B3" w:rsidR="00D806A0" w:rsidRPr="006E1507" w:rsidRDefault="00002CEB" w:rsidP="00EC539C">
            <w:pPr>
              <w:pStyle w:val="ListBullet"/>
              <w:contextualSpacing w:val="0"/>
            </w:pPr>
            <w:r>
              <w:t>Minor in Artificial Intelligence</w:t>
            </w:r>
          </w:p>
          <w:p w14:paraId="5C9683CD" w14:textId="77777777" w:rsidR="00D806A0" w:rsidRDefault="007E5537" w:rsidP="007E5537">
            <w:pPr>
              <w:pStyle w:val="ListBullet"/>
              <w:contextualSpacing w:val="0"/>
            </w:pPr>
            <w:r>
              <w:t xml:space="preserve">Experienced in Academic Research </w:t>
            </w:r>
          </w:p>
          <w:p w14:paraId="2F1606B2" w14:textId="25B13380" w:rsidR="00655A6E" w:rsidRPr="006E1507" w:rsidRDefault="00655A6E" w:rsidP="007E5537">
            <w:pPr>
              <w:pStyle w:val="ListBullet"/>
              <w:contextualSpacing w:val="0"/>
            </w:pPr>
            <w:r>
              <w:t>Proficient in Low-Level programming</w:t>
            </w:r>
          </w:p>
        </w:tc>
      </w:tr>
    </w:tbl>
    <w:p w14:paraId="6DCA9788" w14:textId="30723903" w:rsidR="00B51D1B" w:rsidRPr="006E1507" w:rsidRDefault="00B51D1B" w:rsidP="00CC2344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D3DA5" w14:textId="77777777" w:rsidR="00AE0D82" w:rsidRDefault="00AE0D82" w:rsidP="0068194B">
      <w:r>
        <w:separator/>
      </w:r>
    </w:p>
    <w:p w14:paraId="1C82AE52" w14:textId="77777777" w:rsidR="00AE0D82" w:rsidRDefault="00AE0D82"/>
    <w:p w14:paraId="5C664F49" w14:textId="77777777" w:rsidR="00AE0D82" w:rsidRDefault="00AE0D82"/>
  </w:endnote>
  <w:endnote w:type="continuationSeparator" w:id="0">
    <w:p w14:paraId="0486B460" w14:textId="77777777" w:rsidR="00AE0D82" w:rsidRDefault="00AE0D82" w:rsidP="0068194B">
      <w:r>
        <w:continuationSeparator/>
      </w:r>
    </w:p>
    <w:p w14:paraId="3EC287C3" w14:textId="77777777" w:rsidR="00AE0D82" w:rsidRDefault="00AE0D82"/>
    <w:p w14:paraId="47DF2938" w14:textId="77777777" w:rsidR="00AE0D82" w:rsidRDefault="00AE0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3740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B224E" w14:textId="77777777" w:rsidR="00AE0D82" w:rsidRDefault="00AE0D82" w:rsidP="0068194B">
      <w:r>
        <w:separator/>
      </w:r>
    </w:p>
    <w:p w14:paraId="1E1FF915" w14:textId="77777777" w:rsidR="00AE0D82" w:rsidRDefault="00AE0D82"/>
    <w:p w14:paraId="4BA35FF0" w14:textId="77777777" w:rsidR="00AE0D82" w:rsidRDefault="00AE0D82"/>
  </w:footnote>
  <w:footnote w:type="continuationSeparator" w:id="0">
    <w:p w14:paraId="1C52410E" w14:textId="77777777" w:rsidR="00AE0D82" w:rsidRDefault="00AE0D82" w:rsidP="0068194B">
      <w:r>
        <w:continuationSeparator/>
      </w:r>
    </w:p>
    <w:p w14:paraId="1A966A63" w14:textId="77777777" w:rsidR="00AE0D82" w:rsidRDefault="00AE0D82"/>
    <w:p w14:paraId="177C2991" w14:textId="77777777" w:rsidR="00AE0D82" w:rsidRDefault="00AE0D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B7A8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279217" wp14:editId="621C41A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F2BEB6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A4A281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431F01"/>
    <w:multiLevelType w:val="hybridMultilevel"/>
    <w:tmpl w:val="5F826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330615">
    <w:abstractNumId w:val="9"/>
  </w:num>
  <w:num w:numId="2" w16cid:durableId="42801194">
    <w:abstractNumId w:val="8"/>
  </w:num>
  <w:num w:numId="3" w16cid:durableId="986591845">
    <w:abstractNumId w:val="7"/>
  </w:num>
  <w:num w:numId="4" w16cid:durableId="833565463">
    <w:abstractNumId w:val="6"/>
  </w:num>
  <w:num w:numId="5" w16cid:durableId="617764976">
    <w:abstractNumId w:val="10"/>
  </w:num>
  <w:num w:numId="6" w16cid:durableId="1343169549">
    <w:abstractNumId w:val="3"/>
  </w:num>
  <w:num w:numId="7" w16cid:durableId="1484156262">
    <w:abstractNumId w:val="12"/>
  </w:num>
  <w:num w:numId="8" w16cid:durableId="223613319">
    <w:abstractNumId w:val="2"/>
  </w:num>
  <w:num w:numId="9" w16cid:durableId="1674455910">
    <w:abstractNumId w:val="13"/>
  </w:num>
  <w:num w:numId="10" w16cid:durableId="1521554234">
    <w:abstractNumId w:val="5"/>
  </w:num>
  <w:num w:numId="11" w16cid:durableId="537594994">
    <w:abstractNumId w:val="4"/>
  </w:num>
  <w:num w:numId="12" w16cid:durableId="1761751936">
    <w:abstractNumId w:val="1"/>
  </w:num>
  <w:num w:numId="13" w16cid:durableId="430123997">
    <w:abstractNumId w:val="0"/>
  </w:num>
  <w:num w:numId="14" w16cid:durableId="17541592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A3"/>
    <w:rsid w:val="000001EF"/>
    <w:rsid w:val="00002CEB"/>
    <w:rsid w:val="00007322"/>
    <w:rsid w:val="00007728"/>
    <w:rsid w:val="00022EB2"/>
    <w:rsid w:val="00024584"/>
    <w:rsid w:val="00024730"/>
    <w:rsid w:val="00025315"/>
    <w:rsid w:val="00041CCA"/>
    <w:rsid w:val="00055E95"/>
    <w:rsid w:val="0007021F"/>
    <w:rsid w:val="000A7A03"/>
    <w:rsid w:val="000B2BA5"/>
    <w:rsid w:val="000F2F8C"/>
    <w:rsid w:val="000F3331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857A2"/>
    <w:rsid w:val="00190B7F"/>
    <w:rsid w:val="00192008"/>
    <w:rsid w:val="001C0E68"/>
    <w:rsid w:val="001C3AA1"/>
    <w:rsid w:val="001C4B6F"/>
    <w:rsid w:val="001D0BF1"/>
    <w:rsid w:val="001E3120"/>
    <w:rsid w:val="001E3725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1BB7"/>
    <w:rsid w:val="002945C1"/>
    <w:rsid w:val="00294998"/>
    <w:rsid w:val="00297F18"/>
    <w:rsid w:val="002A1945"/>
    <w:rsid w:val="002A6EDD"/>
    <w:rsid w:val="002B2958"/>
    <w:rsid w:val="002B3FC8"/>
    <w:rsid w:val="002C7523"/>
    <w:rsid w:val="002D23C5"/>
    <w:rsid w:val="002D6137"/>
    <w:rsid w:val="002E7E61"/>
    <w:rsid w:val="002F05E5"/>
    <w:rsid w:val="002F254D"/>
    <w:rsid w:val="002F30E4"/>
    <w:rsid w:val="00307140"/>
    <w:rsid w:val="00307753"/>
    <w:rsid w:val="00316DFF"/>
    <w:rsid w:val="00325B57"/>
    <w:rsid w:val="00336056"/>
    <w:rsid w:val="003476A3"/>
    <w:rsid w:val="003544E1"/>
    <w:rsid w:val="00363388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40E"/>
    <w:rsid w:val="00480E6E"/>
    <w:rsid w:val="00486277"/>
    <w:rsid w:val="00494CF6"/>
    <w:rsid w:val="00495F8D"/>
    <w:rsid w:val="004A1FAE"/>
    <w:rsid w:val="004A32FF"/>
    <w:rsid w:val="004A5DF1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A6ADC"/>
    <w:rsid w:val="005B1B1B"/>
    <w:rsid w:val="005C5932"/>
    <w:rsid w:val="005D3CA7"/>
    <w:rsid w:val="005D4CC1"/>
    <w:rsid w:val="005F4B91"/>
    <w:rsid w:val="005F55D2"/>
    <w:rsid w:val="0062312F"/>
    <w:rsid w:val="00625F2C"/>
    <w:rsid w:val="006464A9"/>
    <w:rsid w:val="00655A6E"/>
    <w:rsid w:val="006618E9"/>
    <w:rsid w:val="006675AA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3B7E"/>
    <w:rsid w:val="00796076"/>
    <w:rsid w:val="007A2DB3"/>
    <w:rsid w:val="007C0566"/>
    <w:rsid w:val="007C33AA"/>
    <w:rsid w:val="007C606B"/>
    <w:rsid w:val="007E5537"/>
    <w:rsid w:val="007E6A61"/>
    <w:rsid w:val="00801140"/>
    <w:rsid w:val="00803404"/>
    <w:rsid w:val="008101C8"/>
    <w:rsid w:val="008262FD"/>
    <w:rsid w:val="00834955"/>
    <w:rsid w:val="00855B59"/>
    <w:rsid w:val="00860461"/>
    <w:rsid w:val="0086487C"/>
    <w:rsid w:val="00870B20"/>
    <w:rsid w:val="00874D5B"/>
    <w:rsid w:val="0088063F"/>
    <w:rsid w:val="008829F8"/>
    <w:rsid w:val="00885897"/>
    <w:rsid w:val="008A590D"/>
    <w:rsid w:val="008A6538"/>
    <w:rsid w:val="008C7056"/>
    <w:rsid w:val="008F3B14"/>
    <w:rsid w:val="00901899"/>
    <w:rsid w:val="0090344B"/>
    <w:rsid w:val="00903F90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8A0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360C"/>
    <w:rsid w:val="00A34BA2"/>
    <w:rsid w:val="00A36F27"/>
    <w:rsid w:val="00A42E32"/>
    <w:rsid w:val="00A43B69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0D82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C2344"/>
    <w:rsid w:val="00CD323D"/>
    <w:rsid w:val="00CE4030"/>
    <w:rsid w:val="00CE64B3"/>
    <w:rsid w:val="00CF1A49"/>
    <w:rsid w:val="00CF3115"/>
    <w:rsid w:val="00D0630C"/>
    <w:rsid w:val="00D243A9"/>
    <w:rsid w:val="00D305E5"/>
    <w:rsid w:val="00D37CD3"/>
    <w:rsid w:val="00D402B2"/>
    <w:rsid w:val="00D66A52"/>
    <w:rsid w:val="00D66EFA"/>
    <w:rsid w:val="00D72A2D"/>
    <w:rsid w:val="00D806A0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29E2"/>
    <w:rsid w:val="00DF4D6C"/>
    <w:rsid w:val="00E01923"/>
    <w:rsid w:val="00E14498"/>
    <w:rsid w:val="00E2397A"/>
    <w:rsid w:val="00E254DB"/>
    <w:rsid w:val="00E300FC"/>
    <w:rsid w:val="00E305C1"/>
    <w:rsid w:val="00E362DB"/>
    <w:rsid w:val="00E40119"/>
    <w:rsid w:val="00E5632B"/>
    <w:rsid w:val="00E64BB8"/>
    <w:rsid w:val="00E70240"/>
    <w:rsid w:val="00E7077B"/>
    <w:rsid w:val="00E71E6B"/>
    <w:rsid w:val="00E81CC5"/>
    <w:rsid w:val="00E85A87"/>
    <w:rsid w:val="00E85B4A"/>
    <w:rsid w:val="00E9528E"/>
    <w:rsid w:val="00EA5099"/>
    <w:rsid w:val="00EB0E89"/>
    <w:rsid w:val="00EC1351"/>
    <w:rsid w:val="00EC4CBF"/>
    <w:rsid w:val="00ED1F7A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02E4"/>
    <w:rsid w:val="00FB31C1"/>
    <w:rsid w:val="00FB58F2"/>
    <w:rsid w:val="00FC6AEA"/>
    <w:rsid w:val="00FD168D"/>
    <w:rsid w:val="00FD3D13"/>
    <w:rsid w:val="00FE1E3F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7C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99D038AE544DD59D77CA7EDEC75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12FD2-0737-47A4-9F34-04766A347A15}"/>
      </w:docPartPr>
      <w:docPartBody>
        <w:p w:rsidR="00A958C4" w:rsidRDefault="00A958C4">
          <w:pPr>
            <w:pStyle w:val="0599D038AE544DD59D77CA7EDEC75D30"/>
          </w:pPr>
          <w:r w:rsidRPr="00CF1A49">
            <w:t>Experience</w:t>
          </w:r>
        </w:p>
      </w:docPartBody>
    </w:docPart>
    <w:docPart>
      <w:docPartPr>
        <w:name w:val="F6CF9022A2F74678B6DC8D02E8273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4B148-A7B9-46A5-A8A1-323390821221}"/>
      </w:docPartPr>
      <w:docPartBody>
        <w:p w:rsidR="00A958C4" w:rsidRDefault="00A958C4">
          <w:pPr>
            <w:pStyle w:val="F6CF9022A2F74678B6DC8D02E82739CD"/>
          </w:pPr>
          <w:r w:rsidRPr="00CF1A49">
            <w:t>Education</w:t>
          </w:r>
        </w:p>
      </w:docPartBody>
    </w:docPart>
    <w:docPart>
      <w:docPartPr>
        <w:name w:val="C2DE9DC426DD4E31A38DE93207753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8D3A-D08A-4EEF-9F4E-99E4FF7AAB7D}"/>
      </w:docPartPr>
      <w:docPartBody>
        <w:p w:rsidR="00A958C4" w:rsidRDefault="00A958C4">
          <w:pPr>
            <w:pStyle w:val="C2DE9DC426DD4E31A38DE93207753B4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C4"/>
    <w:rsid w:val="0019270A"/>
    <w:rsid w:val="002952B4"/>
    <w:rsid w:val="004A1F72"/>
    <w:rsid w:val="00A43B69"/>
    <w:rsid w:val="00A958C4"/>
    <w:rsid w:val="00F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599D038AE544DD59D77CA7EDEC75D30">
    <w:name w:val="0599D038AE544DD59D77CA7EDEC75D3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6CF9022A2F74678B6DC8D02E82739CD">
    <w:name w:val="F6CF9022A2F74678B6DC8D02E82739CD"/>
  </w:style>
  <w:style w:type="paragraph" w:customStyle="1" w:styleId="C2DE9DC426DD4E31A38DE93207753B46">
    <w:name w:val="C2DE9DC426DD4E31A38DE93207753B46"/>
  </w:style>
  <w:style w:type="paragraph" w:customStyle="1" w:styleId="C00A5BE43DE947B8AD930F1FF99222F8">
    <w:name w:val="C00A5BE43DE947B8AD930F1FF99222F8"/>
    <w:rsid w:val="002952B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4AD6BB274294CA82DF5C944A4224A" ma:contentTypeVersion="11" ma:contentTypeDescription="Create a new document." ma:contentTypeScope="" ma:versionID="98e9fb8dbe49b5732acc24777bbb25fd">
  <xsd:schema xmlns:xsd="http://www.w3.org/2001/XMLSchema" xmlns:xs="http://www.w3.org/2001/XMLSchema" xmlns:p="http://schemas.microsoft.com/office/2006/metadata/properties" xmlns:ns3="1bdde4e2-73b6-4412-be9f-635d7ecfa66c" xmlns:ns4="1ccfb27e-baff-4d7f-8b02-238cebbde174" targetNamespace="http://schemas.microsoft.com/office/2006/metadata/properties" ma:root="true" ma:fieldsID="371e0b479fd28a0c5b87b506f145d9fd" ns3:_="" ns4:_="">
    <xsd:import namespace="1bdde4e2-73b6-4412-be9f-635d7ecfa66c"/>
    <xsd:import namespace="1ccfb27e-baff-4d7f-8b02-238cebbde1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de4e2-73b6-4412-be9f-635d7ecfa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b27e-baff-4d7f-8b02-238cebbde1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dde4e2-73b6-4412-be9f-635d7ecfa66c" xsi:nil="true"/>
  </documentManagement>
</p:properties>
</file>

<file path=customXml/itemProps1.xml><?xml version="1.0" encoding="utf-8"?>
<ds:datastoreItem xmlns:ds="http://schemas.openxmlformats.org/officeDocument/2006/customXml" ds:itemID="{1CE0CA50-E3E2-4CC1-8A7A-751D56D6C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de4e2-73b6-4412-be9f-635d7ecfa66c"/>
    <ds:schemaRef ds:uri="1ccfb27e-baff-4d7f-8b02-238cebbde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B008E1-7102-4777-A53A-7BB315719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88487-1E01-4712-A87C-0CD7CDCA0175}">
  <ds:schemaRefs>
    <ds:schemaRef ds:uri="http://schemas.microsoft.com/office/2006/metadata/properties"/>
    <ds:schemaRef ds:uri="http://schemas.microsoft.com/office/infopath/2007/PartnerControls"/>
    <ds:schemaRef ds:uri="1bdde4e2-73b6-4412-be9f-635d7ecfa6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2024-08-30T19:19:00Z</dcterms:created>
  <dcterms:modified xsi:type="dcterms:W3CDTF">2024-08-30T19:21:00Z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0x010100CCA4AD6BB274294CA82DF5C944A4224A</vt:lpwstr>
  </property>
</Properties>
</file>